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-936"/>
        <w:tblW w:w="1093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8"/>
        <w:gridCol w:w="729"/>
        <w:gridCol w:w="6556"/>
      </w:tblGrid>
      <w:tr w:rsidR="001B2ABD" w:rsidRPr="00B7020E" w14:paraId="492B041A" w14:textId="77777777" w:rsidTr="00B7020E">
        <w:trPr>
          <w:trHeight w:val="4458"/>
        </w:trPr>
        <w:tc>
          <w:tcPr>
            <w:tcW w:w="3648" w:type="dxa"/>
            <w:vAlign w:val="bottom"/>
          </w:tcPr>
          <w:p w14:paraId="2C6C8B22" w14:textId="77777777" w:rsidR="001B2ABD" w:rsidRPr="00B7020E" w:rsidRDefault="001B2ABD" w:rsidP="00612F63">
            <w:pPr>
              <w:tabs>
                <w:tab w:val="left" w:pos="990"/>
              </w:tabs>
              <w:jc w:val="center"/>
              <w:rPr>
                <w:rFonts w:ascii="Aptos Display" w:hAnsi="Aptos Display"/>
              </w:rPr>
            </w:pPr>
            <w:r w:rsidRPr="00B7020E">
              <w:rPr>
                <w:rFonts w:ascii="Aptos Display" w:hAnsi="Aptos Display"/>
                <w:noProof/>
              </w:rPr>
              <mc:AlternateContent>
                <mc:Choice Requires="wps">
                  <w:drawing>
                    <wp:inline distT="0" distB="0" distL="0" distR="0" wp14:anchorId="5547F4A7" wp14:editId="03D7644A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359" t="-46240" r="359" b="-40496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0FD7D2" w14:textId="77777777" w:rsidR="00651514" w:rsidRDefault="00651514" w:rsidP="0065151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547F4A7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" strokecolor="#94b6d2 [3204]" strokeweight="5pt">
                      <v:fill r:id="rId8" o:title="" recolor="t" rotate="t" type="frame"/>
                      <v:stroke joinstyle="miter"/>
                      <v:textbox>
                        <w:txbxContent>
                          <w:p w14:paraId="1D0FD7D2" w14:textId="77777777" w:rsidR="00651514" w:rsidRDefault="00651514" w:rsidP="00651514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9" w:type="dxa"/>
          </w:tcPr>
          <w:p w14:paraId="5B227516" w14:textId="77777777" w:rsidR="001B2ABD" w:rsidRPr="00B7020E" w:rsidRDefault="001B2ABD" w:rsidP="00612F63">
            <w:pPr>
              <w:tabs>
                <w:tab w:val="left" w:pos="990"/>
              </w:tabs>
              <w:rPr>
                <w:rFonts w:ascii="Aptos Display" w:hAnsi="Aptos Display"/>
              </w:rPr>
            </w:pPr>
          </w:p>
        </w:tc>
        <w:tc>
          <w:tcPr>
            <w:tcW w:w="6556" w:type="dxa"/>
            <w:vAlign w:val="bottom"/>
          </w:tcPr>
          <w:p w14:paraId="204D1BAA" w14:textId="5FE616DE" w:rsidR="001B2ABD" w:rsidRPr="00B7020E" w:rsidRDefault="00906239" w:rsidP="00612F63">
            <w:pPr>
              <w:pStyle w:val="Title"/>
              <w:rPr>
                <w:rFonts w:ascii="Aptos Display" w:hAnsi="Aptos Display"/>
                <w:sz w:val="60"/>
                <w:szCs w:val="60"/>
              </w:rPr>
            </w:pPr>
            <w:r w:rsidRPr="00B7020E">
              <w:rPr>
                <w:rFonts w:ascii="Aptos Display" w:hAnsi="Aptos Display"/>
                <w:sz w:val="60"/>
                <w:szCs w:val="60"/>
              </w:rPr>
              <w:t>SHREEJA ROY</w:t>
            </w:r>
          </w:p>
        </w:tc>
      </w:tr>
      <w:tr w:rsidR="001B2ABD" w:rsidRPr="00B7020E" w14:paraId="0F5E7713" w14:textId="77777777" w:rsidTr="00B7020E">
        <w:trPr>
          <w:trHeight w:val="8019"/>
        </w:trPr>
        <w:tc>
          <w:tcPr>
            <w:tcW w:w="3648" w:type="dxa"/>
          </w:tcPr>
          <w:p w14:paraId="12492DE5" w14:textId="5668DB58" w:rsidR="001B2ABD" w:rsidRPr="00B7020E" w:rsidRDefault="00651514" w:rsidP="00612F63">
            <w:pPr>
              <w:pStyle w:val="Heading3"/>
              <w:rPr>
                <w:rFonts w:ascii="Aptos Display" w:hAnsi="Aptos Display"/>
              </w:rPr>
            </w:pPr>
            <w:r w:rsidRPr="00B7020E">
              <w:rPr>
                <w:rFonts w:ascii="Aptos Display" w:hAnsi="Aptos Display"/>
              </w:rPr>
              <w:t>VISION</w:t>
            </w:r>
          </w:p>
          <w:p w14:paraId="2560B56E" w14:textId="36B3816F" w:rsidR="00036450" w:rsidRPr="00B7020E" w:rsidRDefault="00651514" w:rsidP="00B7020E">
            <w:pPr>
              <w:jc w:val="both"/>
              <w:rPr>
                <w:rFonts w:ascii="Aptos Display" w:hAnsi="Aptos Display"/>
              </w:rPr>
            </w:pPr>
            <w:r w:rsidRPr="00B7020E">
              <w:rPr>
                <w:rFonts w:ascii="Aptos Display" w:hAnsi="Aptos Display"/>
                <w:color w:val="000000"/>
                <w:szCs w:val="18"/>
              </w:rPr>
              <w:t>I strongly believe that I have very dynamic and efficient knowledge</w:t>
            </w:r>
            <w:r w:rsidRPr="00B7020E">
              <w:rPr>
                <w:rFonts w:ascii="Aptos Display" w:hAnsi="Aptos Display"/>
                <w:color w:val="000000"/>
                <w:szCs w:val="18"/>
              </w:rPr>
              <w:t xml:space="preserve"> base</w:t>
            </w:r>
            <w:r w:rsidRPr="00B7020E">
              <w:rPr>
                <w:rFonts w:ascii="Aptos Display" w:hAnsi="Aptos Display"/>
                <w:color w:val="000000"/>
                <w:szCs w:val="18"/>
              </w:rPr>
              <w:t>.</w:t>
            </w:r>
            <w:r w:rsidRPr="00B7020E">
              <w:rPr>
                <w:rFonts w:ascii="Aptos Display" w:hAnsi="Aptos Display"/>
                <w:color w:val="000000"/>
                <w:szCs w:val="18"/>
              </w:rPr>
              <w:t xml:space="preserve"> </w:t>
            </w:r>
            <w:r w:rsidRPr="00B7020E">
              <w:rPr>
                <w:rFonts w:ascii="Aptos Display" w:hAnsi="Aptos Display"/>
                <w:color w:val="000000"/>
                <w:szCs w:val="18"/>
              </w:rPr>
              <w:t xml:space="preserve">Possess a keen eye for detail and a passion for leveraging technology to create innovative solutions. I have a proven ability to work collaboratively in team environments and adapt quickly to new technologies and challenges. Eager to contribute to </w:t>
            </w:r>
            <w:r w:rsidRPr="00B7020E">
              <w:rPr>
                <w:rFonts w:ascii="Aptos Display" w:hAnsi="Aptos Display"/>
                <w:color w:val="000000"/>
                <w:szCs w:val="18"/>
              </w:rPr>
              <w:t>organizations</w:t>
            </w:r>
            <w:r w:rsidRPr="00B7020E">
              <w:rPr>
                <w:rFonts w:ascii="Aptos Display" w:hAnsi="Aptos Display"/>
                <w:color w:val="000000"/>
                <w:szCs w:val="18"/>
              </w:rPr>
              <w:t xml:space="preserve"> who are committed to excellence in technology</w:t>
            </w:r>
            <w:r w:rsidRPr="00B7020E">
              <w:rPr>
                <w:rFonts w:ascii="Aptos Display" w:hAnsi="Aptos Display"/>
                <w:color w:val="000000"/>
                <w:sz w:val="22"/>
              </w:rPr>
              <w:t>.</w:t>
            </w:r>
          </w:p>
          <w:p w14:paraId="0A1CF9BB" w14:textId="77777777" w:rsidR="00036450" w:rsidRPr="00B7020E" w:rsidRDefault="00036450" w:rsidP="00612F63">
            <w:pPr>
              <w:rPr>
                <w:rFonts w:ascii="Aptos Display" w:hAnsi="Aptos Display"/>
              </w:rPr>
            </w:pPr>
          </w:p>
          <w:sdt>
            <w:sdtPr>
              <w:rPr>
                <w:rFonts w:ascii="Aptos Display" w:hAnsi="Aptos Display"/>
              </w:rPr>
              <w:id w:val="-1954003311"/>
              <w:placeholder>
                <w:docPart w:val="443EB340860B4540B6FF51C693F401D5"/>
              </w:placeholder>
              <w:temporary/>
              <w:showingPlcHdr/>
              <w15:appearance w15:val="hidden"/>
            </w:sdtPr>
            <w:sdtContent>
              <w:p w14:paraId="14A53A53" w14:textId="77777777" w:rsidR="00036450" w:rsidRPr="00B7020E" w:rsidRDefault="00CB0055" w:rsidP="00612F63">
                <w:pPr>
                  <w:pStyle w:val="Heading3"/>
                  <w:rPr>
                    <w:rFonts w:ascii="Aptos Display" w:hAnsi="Aptos Display"/>
                  </w:rPr>
                </w:pPr>
                <w:r w:rsidRPr="00B7020E">
                  <w:rPr>
                    <w:rFonts w:ascii="Aptos Display" w:hAnsi="Aptos Display"/>
                  </w:rPr>
                  <w:t>Contact</w:t>
                </w:r>
              </w:p>
            </w:sdtContent>
          </w:sdt>
          <w:p w14:paraId="0299FBE5" w14:textId="44E25DA6" w:rsidR="004D3011" w:rsidRPr="00B7020E" w:rsidRDefault="00000000" w:rsidP="00612F63">
            <w:pPr>
              <w:rPr>
                <w:rFonts w:ascii="Aptos Display" w:hAnsi="Aptos Display"/>
              </w:rPr>
            </w:pPr>
            <w:sdt>
              <w:sdtPr>
                <w:rPr>
                  <w:rFonts w:ascii="Aptos Display" w:hAnsi="Aptos Display"/>
                </w:rPr>
                <w:id w:val="1111563247"/>
                <w:placeholder>
                  <w:docPart w:val="6A2D73B23FBE40B2AAB4E00ADC6D7C58"/>
                </w:placeholder>
                <w:temporary/>
                <w:showingPlcHdr/>
                <w15:appearance w15:val="hidden"/>
              </w:sdtPr>
              <w:sdtContent>
                <w:r w:rsidR="004D3011" w:rsidRPr="00B7020E">
                  <w:rPr>
                    <w:rFonts w:ascii="Aptos Display" w:hAnsi="Aptos Display"/>
                  </w:rPr>
                  <w:t>PHONE:</w:t>
                </w:r>
              </w:sdtContent>
            </w:sdt>
            <w:r w:rsidR="00C00431" w:rsidRPr="00B7020E">
              <w:rPr>
                <w:rFonts w:ascii="Aptos Display" w:hAnsi="Aptos Display"/>
              </w:rPr>
              <w:t xml:space="preserve"> +91-7585080696</w:t>
            </w:r>
          </w:p>
          <w:p w14:paraId="700AADA4" w14:textId="77777777" w:rsidR="00C00431" w:rsidRPr="00B7020E" w:rsidRDefault="00C00431" w:rsidP="00612F63">
            <w:pPr>
              <w:rPr>
                <w:rFonts w:ascii="Aptos Display" w:hAnsi="Aptos Display"/>
              </w:rPr>
            </w:pPr>
          </w:p>
          <w:p w14:paraId="743E9656" w14:textId="3C39E089" w:rsidR="004D3011" w:rsidRPr="00B7020E" w:rsidRDefault="00C00431" w:rsidP="00612F63">
            <w:pPr>
              <w:rPr>
                <w:rFonts w:ascii="Aptos Display" w:hAnsi="Aptos Display"/>
                <w:color w:val="000000"/>
                <w:szCs w:val="18"/>
              </w:rPr>
            </w:pPr>
            <w:r w:rsidRPr="00B7020E">
              <w:rPr>
                <w:rFonts w:ascii="Aptos Display" w:hAnsi="Aptos Display"/>
              </w:rPr>
              <w:t xml:space="preserve">LinkedIn: </w:t>
            </w:r>
            <w:hyperlink r:id="rId9" w:history="1">
              <w:r w:rsidRPr="00B7020E">
                <w:rPr>
                  <w:rStyle w:val="Hyperlink"/>
                  <w:rFonts w:ascii="Aptos Display" w:hAnsi="Aptos Display"/>
                  <w:color w:val="548AB7" w:themeColor="accent1" w:themeShade="BF"/>
                  <w:szCs w:val="18"/>
                </w:rPr>
                <w:t>https://www.linkedin.com/in/shreeja-roy-7883b32a3/</w:t>
              </w:r>
            </w:hyperlink>
          </w:p>
          <w:p w14:paraId="201A5010" w14:textId="77777777" w:rsidR="004D3011" w:rsidRPr="00B7020E" w:rsidRDefault="004D3011" w:rsidP="00612F63">
            <w:pPr>
              <w:rPr>
                <w:rFonts w:ascii="Aptos Display" w:hAnsi="Aptos Display"/>
              </w:rPr>
            </w:pPr>
          </w:p>
          <w:p w14:paraId="0EB04169" w14:textId="6BF1C208" w:rsidR="00C00431" w:rsidRPr="00B7020E" w:rsidRDefault="00C00431" w:rsidP="00612F63">
            <w:pPr>
              <w:rPr>
                <w:rFonts w:ascii="Aptos Display" w:hAnsi="Aptos Display"/>
              </w:rPr>
            </w:pPr>
            <w:r w:rsidRPr="00B7020E">
              <w:rPr>
                <w:rFonts w:ascii="Aptos Display" w:hAnsi="Aptos Display"/>
              </w:rPr>
              <w:t xml:space="preserve">GitHub: </w:t>
            </w:r>
            <w:hyperlink r:id="rId10" w:history="1">
              <w:r w:rsidRPr="00B7020E">
                <w:rPr>
                  <w:rStyle w:val="Hyperlink"/>
                  <w:rFonts w:ascii="Aptos Display" w:hAnsi="Aptos Display"/>
                  <w:color w:val="548AB7" w:themeColor="accent1" w:themeShade="BF"/>
                </w:rPr>
                <w:t>https://github.com/shreejaroy2003</w:t>
              </w:r>
            </w:hyperlink>
          </w:p>
          <w:p w14:paraId="333DA23B" w14:textId="77777777" w:rsidR="00C00431" w:rsidRPr="00B7020E" w:rsidRDefault="00C00431" w:rsidP="00612F63">
            <w:pPr>
              <w:rPr>
                <w:rFonts w:ascii="Aptos Display" w:hAnsi="Aptos Display"/>
              </w:rPr>
            </w:pPr>
          </w:p>
          <w:sdt>
            <w:sdtPr>
              <w:rPr>
                <w:rFonts w:ascii="Aptos Display" w:hAnsi="Aptos Display"/>
              </w:rPr>
              <w:id w:val="-240260293"/>
              <w:placeholder>
                <w:docPart w:val="21F2D58604FE4527B62B98330D1D3049"/>
              </w:placeholder>
              <w:temporary/>
              <w:showingPlcHdr/>
              <w15:appearance w15:val="hidden"/>
            </w:sdtPr>
            <w:sdtContent>
              <w:p w14:paraId="2C7E422A" w14:textId="77777777" w:rsidR="004D3011" w:rsidRPr="00B7020E" w:rsidRDefault="004D3011" w:rsidP="00612F63">
                <w:pPr>
                  <w:rPr>
                    <w:rFonts w:ascii="Aptos Display" w:hAnsi="Aptos Display"/>
                  </w:rPr>
                </w:pPr>
                <w:r w:rsidRPr="00B7020E">
                  <w:rPr>
                    <w:rFonts w:ascii="Aptos Display" w:hAnsi="Aptos Display"/>
                  </w:rPr>
                  <w:t>EMAIL:</w:t>
                </w:r>
              </w:p>
            </w:sdtContent>
          </w:sdt>
          <w:p w14:paraId="02BD229F" w14:textId="12DA1752" w:rsidR="00036450" w:rsidRPr="00B7020E" w:rsidRDefault="00C00431" w:rsidP="00612F63">
            <w:pPr>
              <w:rPr>
                <w:rFonts w:ascii="Aptos Display" w:hAnsi="Aptos Display"/>
                <w:color w:val="548AB7" w:themeColor="accent1" w:themeShade="BF"/>
              </w:rPr>
            </w:pPr>
            <w:hyperlink r:id="rId11" w:history="1">
              <w:r w:rsidRPr="00B7020E">
                <w:rPr>
                  <w:rStyle w:val="Hyperlink"/>
                  <w:rFonts w:ascii="Aptos Display" w:hAnsi="Aptos Display"/>
                  <w:color w:val="548AB7" w:themeColor="accent1" w:themeShade="BF"/>
                </w:rPr>
                <w:t>shreeja.disharoy2003@gmail.com</w:t>
              </w:r>
            </w:hyperlink>
          </w:p>
          <w:p w14:paraId="1EC99336" w14:textId="77777777" w:rsidR="00C00431" w:rsidRPr="00B7020E" w:rsidRDefault="00C00431" w:rsidP="00612F63">
            <w:pPr>
              <w:rPr>
                <w:rStyle w:val="Hyperlink"/>
                <w:rFonts w:ascii="Aptos Display" w:hAnsi="Aptos Display"/>
              </w:rPr>
            </w:pPr>
          </w:p>
          <w:p w14:paraId="4E7D602F" w14:textId="37174CF3" w:rsidR="004D3011" w:rsidRPr="00B7020E" w:rsidRDefault="004D3011" w:rsidP="00612F63">
            <w:pPr>
              <w:pStyle w:val="Heading3"/>
              <w:rPr>
                <w:rFonts w:ascii="Aptos Display" w:hAnsi="Aptos Display"/>
              </w:rPr>
            </w:pPr>
          </w:p>
        </w:tc>
        <w:tc>
          <w:tcPr>
            <w:tcW w:w="729" w:type="dxa"/>
          </w:tcPr>
          <w:p w14:paraId="3ADFD732" w14:textId="77777777" w:rsidR="001B2ABD" w:rsidRPr="00B7020E" w:rsidRDefault="001B2ABD" w:rsidP="00612F63">
            <w:pPr>
              <w:tabs>
                <w:tab w:val="left" w:pos="990"/>
              </w:tabs>
              <w:rPr>
                <w:rFonts w:ascii="Aptos Display" w:hAnsi="Aptos Display"/>
              </w:rPr>
            </w:pPr>
          </w:p>
        </w:tc>
        <w:tc>
          <w:tcPr>
            <w:tcW w:w="6556" w:type="dxa"/>
          </w:tcPr>
          <w:sdt>
            <w:sdtPr>
              <w:rPr>
                <w:rFonts w:ascii="Aptos Display" w:hAnsi="Aptos Display"/>
              </w:rPr>
              <w:id w:val="1049110328"/>
              <w:placeholder>
                <w:docPart w:val="F73874B8ADFA40E7AE1053EBCCAA737B"/>
              </w:placeholder>
              <w:temporary/>
              <w:showingPlcHdr/>
              <w15:appearance w15:val="hidden"/>
            </w:sdtPr>
            <w:sdtContent>
              <w:p w14:paraId="384F7720" w14:textId="77777777" w:rsidR="001B2ABD" w:rsidRPr="00B7020E" w:rsidRDefault="00E25A26" w:rsidP="00612F63">
                <w:pPr>
                  <w:pStyle w:val="Heading2"/>
                  <w:rPr>
                    <w:rFonts w:ascii="Aptos Display" w:hAnsi="Aptos Display"/>
                  </w:rPr>
                </w:pPr>
                <w:r w:rsidRPr="00C9427B">
                  <w:rPr>
                    <w:rFonts w:ascii="Aptos Display" w:hAnsi="Aptos Display"/>
                    <w:i/>
                    <w:iCs/>
                    <w:sz w:val="26"/>
                  </w:rPr>
                  <w:t>EDUCATION</w:t>
                </w:r>
              </w:p>
            </w:sdtContent>
          </w:sdt>
          <w:p w14:paraId="37FD55A5" w14:textId="2F328673" w:rsidR="00036450" w:rsidRPr="00B7020E" w:rsidRDefault="00906239" w:rsidP="00612F63">
            <w:pPr>
              <w:pStyle w:val="Heading4"/>
              <w:rPr>
                <w:rFonts w:ascii="Aptos Display" w:hAnsi="Aptos Display"/>
                <w:b w:val="0"/>
                <w:bCs/>
                <w:color w:val="000000"/>
                <w:szCs w:val="18"/>
              </w:rPr>
            </w:pPr>
            <w:r w:rsidRPr="00B7020E">
              <w:rPr>
                <w:rFonts w:ascii="Aptos Display" w:hAnsi="Aptos Display"/>
              </w:rPr>
              <w:t xml:space="preserve">KENDRIYA VIDYALAYA BERHAMPORE   </w:t>
            </w:r>
            <w:r w:rsidRPr="00B7020E">
              <w:rPr>
                <w:rFonts w:ascii="Aptos Display" w:hAnsi="Aptos Display"/>
                <w:b w:val="0"/>
                <w:bCs/>
                <w:color w:val="000000"/>
                <w:szCs w:val="18"/>
              </w:rPr>
              <w:t>Berhampore,</w:t>
            </w:r>
            <w:r w:rsidRPr="00B7020E">
              <w:rPr>
                <w:rFonts w:ascii="Aptos Display" w:hAnsi="Aptos Display"/>
                <w:b w:val="0"/>
                <w:bCs/>
                <w:color w:val="000000"/>
                <w:szCs w:val="18"/>
              </w:rPr>
              <w:t xml:space="preserve"> Murshidabad, West</w:t>
            </w:r>
            <w:r w:rsidRPr="00B7020E">
              <w:rPr>
                <w:rFonts w:ascii="Aptos Display" w:hAnsi="Aptos Display"/>
                <w:b w:val="0"/>
                <w:bCs/>
                <w:color w:val="000000"/>
                <w:szCs w:val="18"/>
              </w:rPr>
              <w:t xml:space="preserve"> Bengal,742101</w:t>
            </w:r>
            <w:r w:rsidRPr="00B7020E">
              <w:rPr>
                <w:rFonts w:ascii="Aptos Display" w:hAnsi="Aptos Display"/>
                <w:b w:val="0"/>
                <w:bCs/>
                <w:color w:val="000000"/>
                <w:szCs w:val="18"/>
              </w:rPr>
              <w:t xml:space="preserve">           </w:t>
            </w:r>
            <w:r w:rsidRPr="00B7020E">
              <w:rPr>
                <w:rFonts w:ascii="Aptos Display" w:hAnsi="Aptos Display"/>
                <w:color w:val="000000"/>
                <w:szCs w:val="18"/>
              </w:rPr>
              <w:t>10</w:t>
            </w:r>
            <w:r w:rsidRPr="00B7020E">
              <w:rPr>
                <w:rFonts w:ascii="Aptos Display" w:hAnsi="Aptos Display"/>
                <w:color w:val="000000"/>
                <w:szCs w:val="18"/>
                <w:vertAlign w:val="superscript"/>
              </w:rPr>
              <w:t>TH</w:t>
            </w:r>
            <w:r w:rsidRPr="00B7020E">
              <w:rPr>
                <w:rFonts w:ascii="Aptos Display" w:hAnsi="Aptos Display"/>
                <w:color w:val="000000"/>
                <w:szCs w:val="18"/>
              </w:rPr>
              <w:t xml:space="preserve"> Board</w:t>
            </w:r>
          </w:p>
          <w:p w14:paraId="0CCB7DC6" w14:textId="324644FD" w:rsidR="004D3011" w:rsidRPr="00B7020E" w:rsidRDefault="00906239" w:rsidP="00612F63">
            <w:pPr>
              <w:rPr>
                <w:rFonts w:ascii="Aptos Display" w:hAnsi="Aptos Display"/>
                <w:b/>
                <w:bCs/>
                <w:color w:val="000000"/>
                <w:szCs w:val="18"/>
              </w:rPr>
            </w:pPr>
            <w:r w:rsidRPr="00B7020E">
              <w:rPr>
                <w:rFonts w:ascii="Aptos Display" w:hAnsi="Aptos Display"/>
                <w:color w:val="000000"/>
                <w:szCs w:val="18"/>
              </w:rPr>
              <w:t>April 2018 - March 201</w:t>
            </w:r>
            <w:r w:rsidRPr="00B7020E">
              <w:rPr>
                <w:rFonts w:ascii="Aptos Display" w:hAnsi="Aptos Display"/>
                <w:color w:val="000000"/>
                <w:szCs w:val="18"/>
              </w:rPr>
              <w:t xml:space="preserve">9          </w:t>
            </w:r>
            <w:r w:rsidRPr="00B7020E">
              <w:rPr>
                <w:rFonts w:ascii="Aptos Display" w:hAnsi="Aptos Display"/>
                <w:b/>
                <w:bCs/>
                <w:color w:val="000000"/>
                <w:szCs w:val="18"/>
              </w:rPr>
              <w:t>CBSE BOARD          PERCENTAGE – 93%</w:t>
            </w:r>
          </w:p>
          <w:p w14:paraId="7895566F" w14:textId="77777777" w:rsidR="00906239" w:rsidRPr="00B7020E" w:rsidRDefault="00906239" w:rsidP="00612F63">
            <w:pPr>
              <w:rPr>
                <w:rFonts w:ascii="Aptos Display" w:hAnsi="Aptos Display"/>
                <w:b/>
                <w:bCs/>
                <w:color w:val="000000"/>
                <w:szCs w:val="18"/>
              </w:rPr>
            </w:pPr>
          </w:p>
          <w:p w14:paraId="58EC4A7D" w14:textId="306F8DED" w:rsidR="00906239" w:rsidRPr="00B7020E" w:rsidRDefault="00906239" w:rsidP="00612F63">
            <w:pPr>
              <w:pStyle w:val="Heading4"/>
              <w:rPr>
                <w:rFonts w:ascii="Aptos Display" w:hAnsi="Aptos Display"/>
                <w:b w:val="0"/>
                <w:bCs/>
                <w:color w:val="000000"/>
                <w:szCs w:val="18"/>
              </w:rPr>
            </w:pPr>
            <w:r w:rsidRPr="00B7020E">
              <w:rPr>
                <w:rFonts w:ascii="Aptos Display" w:hAnsi="Aptos Display"/>
              </w:rPr>
              <w:t xml:space="preserve">KENDRIYA VIDYALAYA BERHAMPORE   </w:t>
            </w:r>
            <w:r w:rsidRPr="00B7020E">
              <w:rPr>
                <w:rFonts w:ascii="Aptos Display" w:hAnsi="Aptos Display"/>
                <w:b w:val="0"/>
                <w:bCs/>
                <w:color w:val="000000"/>
                <w:szCs w:val="18"/>
              </w:rPr>
              <w:t>Berhampore, Murshidabad, West Bengal,742101</w:t>
            </w:r>
            <w:r w:rsidRPr="00B7020E">
              <w:rPr>
                <w:rFonts w:ascii="Aptos Display" w:hAnsi="Aptos Display"/>
                <w:b w:val="0"/>
                <w:bCs/>
                <w:color w:val="000000"/>
                <w:szCs w:val="18"/>
              </w:rPr>
              <w:t xml:space="preserve">            </w:t>
            </w:r>
            <w:r w:rsidRPr="00B7020E">
              <w:rPr>
                <w:rFonts w:ascii="Aptos Display" w:hAnsi="Aptos Display"/>
                <w:color w:val="000000"/>
                <w:szCs w:val="18"/>
              </w:rPr>
              <w:t>12</w:t>
            </w:r>
            <w:r w:rsidRPr="00B7020E">
              <w:rPr>
                <w:rFonts w:ascii="Aptos Display" w:hAnsi="Aptos Display"/>
                <w:color w:val="000000"/>
                <w:szCs w:val="18"/>
                <w:vertAlign w:val="superscript"/>
              </w:rPr>
              <w:t>TH</w:t>
            </w:r>
            <w:r w:rsidRPr="00B7020E">
              <w:rPr>
                <w:rFonts w:ascii="Aptos Display" w:hAnsi="Aptos Display"/>
                <w:color w:val="000000"/>
                <w:szCs w:val="18"/>
              </w:rPr>
              <w:t xml:space="preserve"> Board</w:t>
            </w:r>
          </w:p>
          <w:p w14:paraId="7BF2700D" w14:textId="2A7D7469" w:rsidR="00906239" w:rsidRPr="00B7020E" w:rsidRDefault="00906239" w:rsidP="00612F63">
            <w:pPr>
              <w:rPr>
                <w:rFonts w:ascii="Aptos Display" w:hAnsi="Aptos Display"/>
                <w:b/>
                <w:bCs/>
                <w:color w:val="000000"/>
                <w:szCs w:val="18"/>
              </w:rPr>
            </w:pPr>
            <w:r w:rsidRPr="00B7020E">
              <w:rPr>
                <w:rFonts w:ascii="Aptos Display" w:hAnsi="Aptos Display"/>
                <w:color w:val="000000"/>
                <w:szCs w:val="18"/>
              </w:rPr>
              <w:t>April 20</w:t>
            </w:r>
            <w:r w:rsidRPr="00B7020E">
              <w:rPr>
                <w:rFonts w:ascii="Aptos Display" w:hAnsi="Aptos Display"/>
                <w:color w:val="000000"/>
                <w:szCs w:val="18"/>
              </w:rPr>
              <w:t>20</w:t>
            </w:r>
            <w:r w:rsidRPr="00B7020E">
              <w:rPr>
                <w:rFonts w:ascii="Aptos Display" w:hAnsi="Aptos Display"/>
                <w:color w:val="000000"/>
                <w:szCs w:val="18"/>
              </w:rPr>
              <w:t xml:space="preserve"> - March 20</w:t>
            </w:r>
            <w:r w:rsidRPr="00B7020E">
              <w:rPr>
                <w:rFonts w:ascii="Aptos Display" w:hAnsi="Aptos Display"/>
                <w:color w:val="000000"/>
                <w:szCs w:val="18"/>
              </w:rPr>
              <w:t>21</w:t>
            </w:r>
            <w:r w:rsidRPr="00B7020E">
              <w:rPr>
                <w:rFonts w:ascii="Aptos Display" w:hAnsi="Aptos Display"/>
                <w:color w:val="000000"/>
                <w:szCs w:val="18"/>
              </w:rPr>
              <w:t xml:space="preserve">          </w:t>
            </w:r>
            <w:r w:rsidRPr="00B7020E">
              <w:rPr>
                <w:rFonts w:ascii="Aptos Display" w:hAnsi="Aptos Display"/>
                <w:b/>
                <w:bCs/>
                <w:color w:val="000000"/>
                <w:szCs w:val="18"/>
              </w:rPr>
              <w:t>CBSE BOARD          PERCENTAGE – 9</w:t>
            </w:r>
            <w:r w:rsidRPr="00B7020E">
              <w:rPr>
                <w:rFonts w:ascii="Aptos Display" w:hAnsi="Aptos Display"/>
                <w:b/>
                <w:bCs/>
                <w:color w:val="000000"/>
                <w:szCs w:val="18"/>
              </w:rPr>
              <w:t>2.8</w:t>
            </w:r>
            <w:r w:rsidRPr="00B7020E">
              <w:rPr>
                <w:rFonts w:ascii="Aptos Display" w:hAnsi="Aptos Display"/>
                <w:b/>
                <w:bCs/>
                <w:color w:val="000000"/>
                <w:szCs w:val="18"/>
              </w:rPr>
              <w:t>%</w:t>
            </w:r>
          </w:p>
          <w:p w14:paraId="3C0EEB97" w14:textId="77777777" w:rsidR="00906239" w:rsidRPr="00B7020E" w:rsidRDefault="00906239" w:rsidP="00612F63">
            <w:pPr>
              <w:rPr>
                <w:rFonts w:ascii="Aptos Display" w:hAnsi="Aptos Display"/>
                <w:b/>
                <w:bCs/>
                <w:color w:val="000000"/>
                <w:szCs w:val="18"/>
              </w:rPr>
            </w:pPr>
          </w:p>
          <w:p w14:paraId="3876B4B4" w14:textId="05C2E174" w:rsidR="00906239" w:rsidRPr="00B7020E" w:rsidRDefault="00906239" w:rsidP="00612F63">
            <w:pPr>
              <w:rPr>
                <w:rFonts w:ascii="Aptos Display" w:hAnsi="Aptos Display"/>
                <w:color w:val="000000"/>
                <w:szCs w:val="18"/>
              </w:rPr>
            </w:pPr>
            <w:r w:rsidRPr="00B7020E">
              <w:rPr>
                <w:rFonts w:ascii="Aptos Display" w:hAnsi="Aptos Display"/>
                <w:b/>
                <w:bCs/>
                <w:color w:val="000000"/>
                <w:szCs w:val="18"/>
              </w:rPr>
              <w:t xml:space="preserve">TECHNO ENGINEERING COLLEGE BANIPUR   </w:t>
            </w:r>
            <w:r w:rsidRPr="00B7020E">
              <w:rPr>
                <w:rFonts w:ascii="Aptos Display" w:hAnsi="Aptos Display"/>
                <w:color w:val="000000"/>
                <w:szCs w:val="18"/>
              </w:rPr>
              <w:t>24 (N) Parganas, WB, 743233</w:t>
            </w:r>
          </w:p>
          <w:p w14:paraId="2F0B2332" w14:textId="1BB4CBEC" w:rsidR="00906239" w:rsidRPr="00B7020E" w:rsidRDefault="00906239" w:rsidP="00612F63">
            <w:pPr>
              <w:rPr>
                <w:rFonts w:ascii="Aptos Display" w:hAnsi="Aptos Display"/>
                <w:b/>
                <w:bCs/>
                <w:color w:val="000000"/>
                <w:szCs w:val="18"/>
              </w:rPr>
            </w:pPr>
            <w:r w:rsidRPr="00B7020E">
              <w:rPr>
                <w:rFonts w:ascii="Aptos Display" w:hAnsi="Aptos Display"/>
                <w:color w:val="000000"/>
                <w:szCs w:val="18"/>
              </w:rPr>
              <w:t xml:space="preserve">2021 – 2025      </w:t>
            </w:r>
            <w:r w:rsidRPr="00B7020E">
              <w:rPr>
                <w:rFonts w:ascii="Aptos Display" w:hAnsi="Aptos Display"/>
                <w:b/>
                <w:bCs/>
                <w:color w:val="000000"/>
                <w:szCs w:val="18"/>
              </w:rPr>
              <w:t>B. Tech in Computer Science &amp; Engineering</w:t>
            </w:r>
          </w:p>
          <w:p w14:paraId="75A4DECE" w14:textId="105BAD9B" w:rsidR="00036450" w:rsidRPr="00B7020E" w:rsidRDefault="00906239" w:rsidP="00651514">
            <w:pPr>
              <w:spacing w:after="240"/>
              <w:rPr>
                <w:rFonts w:ascii="Aptos Display" w:hAnsi="Aptos Display"/>
                <w:b/>
                <w:bCs/>
                <w:szCs w:val="18"/>
              </w:rPr>
            </w:pPr>
            <w:r w:rsidRPr="00B7020E">
              <w:rPr>
                <w:rFonts w:ascii="Aptos Display" w:hAnsi="Aptos Display"/>
                <w:b/>
                <w:bCs/>
                <w:color w:val="000000"/>
                <w:szCs w:val="18"/>
              </w:rPr>
              <w:t xml:space="preserve">MAKAUT </w:t>
            </w:r>
            <w:r w:rsidRPr="00B7020E">
              <w:rPr>
                <w:rFonts w:ascii="Aptos Display" w:hAnsi="Aptos Display"/>
                <w:color w:val="000000"/>
                <w:szCs w:val="18"/>
              </w:rPr>
              <w:t xml:space="preserve">University         </w:t>
            </w:r>
            <w:r w:rsidRPr="00B7020E">
              <w:rPr>
                <w:rFonts w:ascii="Aptos Display" w:hAnsi="Aptos Display"/>
                <w:b/>
                <w:bCs/>
                <w:color w:val="000000"/>
                <w:szCs w:val="18"/>
              </w:rPr>
              <w:t>CGPA – 8.17 (till 5</w:t>
            </w:r>
            <w:r w:rsidRPr="00B7020E">
              <w:rPr>
                <w:rFonts w:ascii="Aptos Display" w:hAnsi="Aptos Display"/>
                <w:b/>
                <w:bCs/>
                <w:color w:val="000000"/>
                <w:szCs w:val="18"/>
                <w:vertAlign w:val="superscript"/>
              </w:rPr>
              <w:t>th</w:t>
            </w:r>
            <w:r w:rsidRPr="00B7020E">
              <w:rPr>
                <w:rFonts w:ascii="Aptos Display" w:hAnsi="Aptos Display"/>
                <w:b/>
                <w:bCs/>
                <w:color w:val="000000"/>
                <w:szCs w:val="18"/>
              </w:rPr>
              <w:t xml:space="preserve"> Semester)</w:t>
            </w:r>
          </w:p>
          <w:p w14:paraId="259FB8D4" w14:textId="6D954AEB" w:rsidR="00036450" w:rsidRPr="00B7020E" w:rsidRDefault="00000000" w:rsidP="00612F63">
            <w:pPr>
              <w:pStyle w:val="Heading2"/>
              <w:tabs>
                <w:tab w:val="left" w:pos="2424"/>
              </w:tabs>
              <w:rPr>
                <w:rFonts w:ascii="Aptos Display" w:hAnsi="Aptos Display"/>
                <w:i/>
                <w:iCs/>
              </w:rPr>
            </w:pPr>
            <w:sdt>
              <w:sdtPr>
                <w:rPr>
                  <w:rFonts w:ascii="Aptos Display" w:hAnsi="Aptos Display"/>
                  <w:i/>
                  <w:iCs/>
                </w:rPr>
                <w:id w:val="1001553383"/>
                <w:placeholder>
                  <w:docPart w:val="CCAD837E2E034CA3955089BC57B62C22"/>
                </w:placeholder>
                <w:temporary/>
                <w:showingPlcHdr/>
                <w15:appearance w15:val="hidden"/>
              </w:sdtPr>
              <w:sdtContent>
                <w:r w:rsidR="00036450" w:rsidRPr="00C9427B">
                  <w:rPr>
                    <w:rFonts w:ascii="Aptos Display" w:hAnsi="Aptos Display"/>
                    <w:i/>
                    <w:iCs/>
                    <w:sz w:val="24"/>
                    <w:szCs w:val="24"/>
                  </w:rPr>
                  <w:t>WORK EXPERIENCE</w:t>
                </w:r>
              </w:sdtContent>
            </w:sdt>
            <w:r w:rsidR="005C0038" w:rsidRPr="00B7020E">
              <w:rPr>
                <w:rFonts w:ascii="Aptos Display" w:hAnsi="Aptos Display"/>
                <w:i/>
                <w:iCs/>
              </w:rPr>
              <w:t xml:space="preserve"> </w:t>
            </w:r>
            <w:r w:rsidR="005C0038" w:rsidRPr="00C9427B">
              <w:rPr>
                <w:rFonts w:ascii="Aptos Display" w:hAnsi="Aptos Display"/>
                <w:i/>
                <w:iCs/>
                <w:sz w:val="24"/>
                <w:szCs w:val="24"/>
              </w:rPr>
              <w:t>[ INTERNSHIPS]</w:t>
            </w:r>
          </w:p>
          <w:p w14:paraId="7B825283" w14:textId="5170772D" w:rsidR="00036450" w:rsidRPr="00B7020E" w:rsidRDefault="005C0038" w:rsidP="00612F63">
            <w:pPr>
              <w:pStyle w:val="Heading4"/>
              <w:rPr>
                <w:rFonts w:ascii="Aptos Display" w:hAnsi="Aptos Display"/>
                <w:bCs/>
              </w:rPr>
            </w:pPr>
            <w:r w:rsidRPr="00B7020E">
              <w:rPr>
                <w:rFonts w:ascii="Aptos Display" w:hAnsi="Aptos Display"/>
              </w:rPr>
              <w:t>CELEBAL Technologies [ Data Analyst Intern]</w:t>
            </w:r>
          </w:p>
          <w:p w14:paraId="51A45FF4" w14:textId="5A7C82A9" w:rsidR="00036450" w:rsidRPr="00B7020E" w:rsidRDefault="005C0038" w:rsidP="00612F63">
            <w:pPr>
              <w:pStyle w:val="Date"/>
              <w:rPr>
                <w:rFonts w:ascii="Aptos Display" w:hAnsi="Aptos Display"/>
              </w:rPr>
            </w:pPr>
            <w:r w:rsidRPr="00B7020E">
              <w:rPr>
                <w:rFonts w:ascii="Aptos Display" w:hAnsi="Aptos Display"/>
              </w:rPr>
              <w:t xml:space="preserve">20 May 2024 </w:t>
            </w:r>
            <w:r w:rsidR="00036450" w:rsidRPr="00B7020E">
              <w:rPr>
                <w:rFonts w:ascii="Aptos Display" w:hAnsi="Aptos Display"/>
              </w:rPr>
              <w:t>–</w:t>
            </w:r>
            <w:r w:rsidRPr="00B7020E">
              <w:rPr>
                <w:rFonts w:ascii="Aptos Display" w:hAnsi="Aptos Display"/>
              </w:rPr>
              <w:t>20 July 2024</w:t>
            </w:r>
          </w:p>
          <w:p w14:paraId="27849369" w14:textId="41EDA4E3" w:rsidR="004D3011" w:rsidRPr="00B7020E" w:rsidRDefault="00036450" w:rsidP="00612F63">
            <w:pPr>
              <w:rPr>
                <w:rFonts w:ascii="Aptos Display" w:hAnsi="Aptos Display"/>
              </w:rPr>
            </w:pPr>
            <w:r w:rsidRPr="00B7020E">
              <w:rPr>
                <w:rFonts w:ascii="Aptos Display" w:hAnsi="Aptos Display"/>
              </w:rPr>
              <w:t xml:space="preserve"> </w:t>
            </w:r>
          </w:p>
          <w:p w14:paraId="2417D86C" w14:textId="7B76C386" w:rsidR="004D3011" w:rsidRPr="00B7020E" w:rsidRDefault="005C0038" w:rsidP="00612F63">
            <w:pPr>
              <w:pStyle w:val="Heading4"/>
              <w:rPr>
                <w:rFonts w:ascii="Aptos Display" w:hAnsi="Aptos Display"/>
                <w:bCs/>
              </w:rPr>
            </w:pPr>
            <w:r w:rsidRPr="00B7020E">
              <w:rPr>
                <w:rFonts w:ascii="Aptos Display" w:hAnsi="Aptos Display"/>
              </w:rPr>
              <w:t>META CRAFTLAB Private Limited [</w:t>
            </w:r>
            <w:r w:rsidR="004D3011" w:rsidRPr="00B7020E">
              <w:rPr>
                <w:rFonts w:ascii="Aptos Display" w:hAnsi="Aptos Display"/>
              </w:rPr>
              <w:t xml:space="preserve"> </w:t>
            </w:r>
            <w:r w:rsidRPr="00B7020E">
              <w:rPr>
                <w:rFonts w:ascii="Aptos Display" w:hAnsi="Aptos Display"/>
              </w:rPr>
              <w:t>Developer Intern (Full Stack)]</w:t>
            </w:r>
          </w:p>
          <w:p w14:paraId="41D66054" w14:textId="1BB703F1" w:rsidR="004D3011" w:rsidRPr="00B7020E" w:rsidRDefault="005C0038" w:rsidP="00612F63">
            <w:pPr>
              <w:pStyle w:val="Date"/>
              <w:rPr>
                <w:rFonts w:ascii="Aptos Display" w:hAnsi="Aptos Display"/>
              </w:rPr>
            </w:pPr>
            <w:r w:rsidRPr="00B7020E">
              <w:rPr>
                <w:rFonts w:ascii="Aptos Display" w:hAnsi="Aptos Display"/>
              </w:rPr>
              <w:t>1 June 2024 – 20 July 2024</w:t>
            </w:r>
          </w:p>
          <w:p w14:paraId="52852992" w14:textId="54DB69E9" w:rsidR="004D3011" w:rsidRPr="00B7020E" w:rsidRDefault="00036450" w:rsidP="00612F63">
            <w:pPr>
              <w:rPr>
                <w:rFonts w:ascii="Aptos Display" w:hAnsi="Aptos Display"/>
              </w:rPr>
            </w:pPr>
            <w:r w:rsidRPr="00B7020E">
              <w:rPr>
                <w:rFonts w:ascii="Aptos Display" w:hAnsi="Aptos Display"/>
              </w:rPr>
              <w:t xml:space="preserve"> </w:t>
            </w:r>
          </w:p>
          <w:p w14:paraId="5998B05C" w14:textId="72C0C7E7" w:rsidR="004D3011" w:rsidRPr="00B7020E" w:rsidRDefault="005C0038" w:rsidP="00612F63">
            <w:pPr>
              <w:pStyle w:val="Heading4"/>
              <w:rPr>
                <w:rFonts w:ascii="Aptos Display" w:hAnsi="Aptos Display"/>
                <w:bCs/>
              </w:rPr>
            </w:pPr>
            <w:r w:rsidRPr="00B7020E">
              <w:rPr>
                <w:rFonts w:ascii="Aptos Display" w:hAnsi="Aptos Display"/>
              </w:rPr>
              <w:t>DABOTICS INDIA Private Limited [ Web Developer Intern]</w:t>
            </w:r>
          </w:p>
          <w:p w14:paraId="7B180F9A" w14:textId="2D600BD3" w:rsidR="004D3011" w:rsidRPr="00B7020E" w:rsidRDefault="005C0038" w:rsidP="00B7020E">
            <w:pPr>
              <w:pStyle w:val="Date"/>
              <w:rPr>
                <w:rFonts w:ascii="Aptos Display" w:hAnsi="Aptos Display"/>
              </w:rPr>
            </w:pPr>
            <w:r w:rsidRPr="00B7020E">
              <w:rPr>
                <w:rFonts w:ascii="Aptos Display" w:hAnsi="Aptos Display"/>
              </w:rPr>
              <w:t>1 July 2024 – 1 August 2024</w:t>
            </w:r>
          </w:p>
          <w:sdt>
            <w:sdtPr>
              <w:rPr>
                <w:rFonts w:ascii="Aptos Display" w:hAnsi="Aptos Display"/>
                <w:i/>
                <w:iCs/>
                <w:sz w:val="24"/>
                <w:szCs w:val="24"/>
              </w:rPr>
              <w:id w:val="1669594239"/>
              <w:placeholder>
                <w:docPart w:val="913E7A2A06CC42BBBF230C72EDEB4765"/>
              </w:placeholder>
              <w:temporary/>
              <w:showingPlcHdr/>
              <w15:appearance w15:val="hidden"/>
            </w:sdtPr>
            <w:sdtContent>
              <w:p w14:paraId="651B7191" w14:textId="77777777" w:rsidR="00036450" w:rsidRPr="00C9427B" w:rsidRDefault="00180329" w:rsidP="00612F63">
                <w:pPr>
                  <w:pStyle w:val="Heading2"/>
                  <w:rPr>
                    <w:rFonts w:ascii="Aptos Display" w:hAnsi="Aptos Display"/>
                    <w:i/>
                    <w:iCs/>
                    <w:sz w:val="24"/>
                    <w:szCs w:val="24"/>
                  </w:rPr>
                </w:pPr>
                <w:r w:rsidRPr="00C9427B">
                  <w:rPr>
                    <w:rStyle w:val="Heading2Char"/>
                    <w:rFonts w:ascii="Aptos Display" w:hAnsi="Aptos Display"/>
                    <w:b/>
                    <w:bCs/>
                    <w:i/>
                    <w:iCs/>
                    <w:caps/>
                    <w:sz w:val="24"/>
                    <w:szCs w:val="24"/>
                  </w:rPr>
                  <w:t>SKILLS</w:t>
                </w:r>
              </w:p>
            </w:sdtContent>
          </w:sdt>
          <w:p w14:paraId="2887D47F" w14:textId="77777777" w:rsidR="00036450" w:rsidRPr="00B7020E" w:rsidRDefault="00612F63" w:rsidP="00612F63">
            <w:pPr>
              <w:pStyle w:val="ListParagraph"/>
              <w:numPr>
                <w:ilvl w:val="0"/>
                <w:numId w:val="3"/>
              </w:numPr>
              <w:rPr>
                <w:rFonts w:ascii="Aptos Display" w:hAnsi="Aptos Display"/>
              </w:rPr>
            </w:pPr>
            <w:r w:rsidRPr="00B7020E">
              <w:rPr>
                <w:rFonts w:ascii="Aptos Display" w:hAnsi="Aptos Display"/>
              </w:rPr>
              <w:t>Programming languages – Python, C, Java</w:t>
            </w:r>
          </w:p>
          <w:p w14:paraId="66FA13F4" w14:textId="77777777" w:rsidR="00612F63" w:rsidRPr="00B7020E" w:rsidRDefault="00612F63" w:rsidP="00612F63">
            <w:pPr>
              <w:pStyle w:val="ListParagraph"/>
              <w:numPr>
                <w:ilvl w:val="0"/>
                <w:numId w:val="3"/>
              </w:numPr>
              <w:rPr>
                <w:rFonts w:ascii="Aptos Display" w:hAnsi="Aptos Display"/>
              </w:rPr>
            </w:pPr>
            <w:r w:rsidRPr="00B7020E">
              <w:rPr>
                <w:rFonts w:ascii="Aptos Display" w:hAnsi="Aptos Display"/>
              </w:rPr>
              <w:t>SQL</w:t>
            </w:r>
          </w:p>
          <w:p w14:paraId="3E6B388C" w14:textId="5336BB6F" w:rsidR="00612F63" w:rsidRPr="00B7020E" w:rsidRDefault="00612F63" w:rsidP="00612F63">
            <w:pPr>
              <w:pStyle w:val="ListParagraph"/>
              <w:numPr>
                <w:ilvl w:val="0"/>
                <w:numId w:val="3"/>
              </w:numPr>
              <w:rPr>
                <w:rFonts w:ascii="Aptos Display" w:hAnsi="Aptos Display"/>
              </w:rPr>
            </w:pPr>
            <w:r w:rsidRPr="00B7020E">
              <w:rPr>
                <w:rFonts w:ascii="Aptos Display" w:hAnsi="Aptos Display"/>
              </w:rPr>
              <w:t>Power BI</w:t>
            </w:r>
          </w:p>
          <w:p w14:paraId="769D058D" w14:textId="648DF9B6" w:rsidR="00612F63" w:rsidRPr="00B7020E" w:rsidRDefault="00612F63" w:rsidP="00612F63">
            <w:pPr>
              <w:pStyle w:val="ListParagraph"/>
              <w:numPr>
                <w:ilvl w:val="0"/>
                <w:numId w:val="3"/>
              </w:numPr>
              <w:rPr>
                <w:rFonts w:ascii="Aptos Display" w:hAnsi="Aptos Display"/>
              </w:rPr>
            </w:pPr>
            <w:r w:rsidRPr="00B7020E">
              <w:rPr>
                <w:rFonts w:ascii="Aptos Display" w:hAnsi="Aptos Display"/>
              </w:rPr>
              <w:t>Machine Learning</w:t>
            </w:r>
          </w:p>
          <w:p w14:paraId="7C6822FA" w14:textId="77777777" w:rsidR="00612F63" w:rsidRPr="00B7020E" w:rsidRDefault="00612F63" w:rsidP="00612F63">
            <w:pPr>
              <w:pStyle w:val="ListParagraph"/>
              <w:numPr>
                <w:ilvl w:val="0"/>
                <w:numId w:val="3"/>
              </w:numPr>
              <w:rPr>
                <w:rFonts w:ascii="Aptos Display" w:hAnsi="Aptos Display"/>
              </w:rPr>
            </w:pPr>
            <w:r w:rsidRPr="00B7020E">
              <w:rPr>
                <w:rFonts w:ascii="Aptos Display" w:hAnsi="Aptos Display"/>
              </w:rPr>
              <w:t xml:space="preserve">DBMS, Computer Networks &amp; OS </w:t>
            </w:r>
          </w:p>
          <w:p w14:paraId="31C64C4D" w14:textId="77777777" w:rsidR="00612F63" w:rsidRPr="00B7020E" w:rsidRDefault="00612F63" w:rsidP="00612F63">
            <w:pPr>
              <w:pStyle w:val="ListParagraph"/>
              <w:numPr>
                <w:ilvl w:val="0"/>
                <w:numId w:val="3"/>
              </w:numPr>
              <w:rPr>
                <w:rFonts w:ascii="Aptos Display" w:hAnsi="Aptos Display"/>
              </w:rPr>
            </w:pPr>
            <w:r w:rsidRPr="00B7020E">
              <w:rPr>
                <w:rFonts w:ascii="Aptos Display" w:hAnsi="Aptos Display"/>
              </w:rPr>
              <w:t>Web Development</w:t>
            </w:r>
          </w:p>
          <w:p w14:paraId="68E0B3CC" w14:textId="57C42223" w:rsidR="00612F63" w:rsidRPr="00B7020E" w:rsidRDefault="00612F63" w:rsidP="00651514">
            <w:pPr>
              <w:pStyle w:val="ListParagraph"/>
              <w:numPr>
                <w:ilvl w:val="0"/>
                <w:numId w:val="3"/>
              </w:numPr>
              <w:rPr>
                <w:rFonts w:ascii="Aptos Display" w:hAnsi="Aptos Display"/>
              </w:rPr>
            </w:pPr>
            <w:r w:rsidRPr="00B7020E">
              <w:rPr>
                <w:rFonts w:ascii="Aptos Display" w:hAnsi="Aptos Display"/>
              </w:rPr>
              <w:t>Leadership Capabilities – Team Lead in SIH 2022</w:t>
            </w:r>
          </w:p>
        </w:tc>
      </w:tr>
      <w:tr w:rsidR="005C0038" w:rsidRPr="00B7020E" w14:paraId="33AC59A7" w14:textId="77777777" w:rsidTr="00B7020E">
        <w:trPr>
          <w:trHeight w:val="715"/>
        </w:trPr>
        <w:tc>
          <w:tcPr>
            <w:tcW w:w="3648" w:type="dxa"/>
          </w:tcPr>
          <w:p w14:paraId="6508D799" w14:textId="77777777" w:rsidR="005C0038" w:rsidRPr="00B7020E" w:rsidRDefault="005C0038" w:rsidP="00612F63">
            <w:pPr>
              <w:pStyle w:val="Heading3"/>
              <w:rPr>
                <w:rFonts w:ascii="Aptos Display" w:hAnsi="Aptos Display"/>
              </w:rPr>
            </w:pPr>
          </w:p>
        </w:tc>
        <w:tc>
          <w:tcPr>
            <w:tcW w:w="729" w:type="dxa"/>
          </w:tcPr>
          <w:p w14:paraId="1F440006" w14:textId="77777777" w:rsidR="005C0038" w:rsidRPr="00B7020E" w:rsidRDefault="005C0038" w:rsidP="00612F63">
            <w:pPr>
              <w:tabs>
                <w:tab w:val="left" w:pos="990"/>
              </w:tabs>
              <w:rPr>
                <w:rFonts w:ascii="Aptos Display" w:hAnsi="Aptos Display"/>
              </w:rPr>
            </w:pPr>
          </w:p>
        </w:tc>
        <w:tc>
          <w:tcPr>
            <w:tcW w:w="6556" w:type="dxa"/>
          </w:tcPr>
          <w:p w14:paraId="0EC19636" w14:textId="226933F4" w:rsidR="005C0038" w:rsidRPr="00C9427B" w:rsidRDefault="00651514" w:rsidP="00651514">
            <w:pPr>
              <w:pStyle w:val="Heading2"/>
              <w:rPr>
                <w:rFonts w:ascii="Aptos Display" w:hAnsi="Aptos Display"/>
                <w:i/>
                <w:iCs/>
                <w:sz w:val="24"/>
                <w:szCs w:val="24"/>
              </w:rPr>
            </w:pPr>
            <w:r w:rsidRPr="00C9427B">
              <w:rPr>
                <w:rFonts w:ascii="Aptos Display" w:hAnsi="Aptos Display"/>
                <w:i/>
                <w:iCs/>
                <w:sz w:val="24"/>
                <w:szCs w:val="24"/>
              </w:rPr>
              <w:t>PROJECTS</w:t>
            </w:r>
          </w:p>
        </w:tc>
      </w:tr>
    </w:tbl>
    <w:p w14:paraId="643BDB92" w14:textId="3C2CE8AA" w:rsidR="00651514" w:rsidRPr="00B7020E" w:rsidRDefault="00651514" w:rsidP="00651514">
      <w:pPr>
        <w:ind w:left="4320"/>
        <w:jc w:val="both"/>
        <w:rPr>
          <w:rFonts w:ascii="Aptos Display" w:hAnsi="Aptos Display"/>
        </w:rPr>
      </w:pPr>
      <w:r w:rsidRPr="00B7020E">
        <w:rPr>
          <w:rFonts w:ascii="Aptos Display" w:hAnsi="Aptos Display"/>
        </w:rPr>
        <w:t xml:space="preserve">International Journal of Engineering Technology and Management Sciences </w:t>
      </w:r>
      <w:r w:rsidRPr="00B7020E">
        <w:rPr>
          <w:rFonts w:ascii="Aptos Display" w:hAnsi="Aptos Display"/>
        </w:rPr>
        <w:t>2023;</w:t>
      </w:r>
      <w:r w:rsidRPr="00B7020E">
        <w:rPr>
          <w:rFonts w:ascii="Aptos Display" w:hAnsi="Aptos Display"/>
        </w:rPr>
        <w:t xml:space="preserve"> IJETMS 2023</w:t>
      </w:r>
      <w:r w:rsidRPr="00B7020E">
        <w:rPr>
          <w:rFonts w:ascii="Aptos Display" w:hAnsi="Aptos Display"/>
          <w:b/>
          <w:bCs/>
        </w:rPr>
        <w:t xml:space="preserve"> </w:t>
      </w:r>
      <w:r w:rsidRPr="00B7020E">
        <w:rPr>
          <w:rFonts w:ascii="Aptos Display" w:hAnsi="Aptos Display"/>
        </w:rPr>
        <w:t>| Journal article on topic - Early Detection of Liver Disease by using Machine Learning</w:t>
      </w:r>
    </w:p>
    <w:p w14:paraId="5F33AF68" w14:textId="77777777" w:rsidR="00651514" w:rsidRPr="00B7020E" w:rsidRDefault="00651514" w:rsidP="00651514">
      <w:pPr>
        <w:ind w:left="4320"/>
        <w:jc w:val="both"/>
        <w:rPr>
          <w:rFonts w:ascii="Aptos Display" w:hAnsi="Aptos Display"/>
          <w:color w:val="548AB7" w:themeColor="accent1" w:themeShade="BF"/>
        </w:rPr>
      </w:pPr>
      <w:r w:rsidRPr="00B7020E">
        <w:rPr>
          <w:rFonts w:ascii="Aptos Display" w:hAnsi="Aptos Display"/>
        </w:rPr>
        <w:t xml:space="preserve">DOI: </w:t>
      </w:r>
      <w:hyperlink r:id="rId12" w:history="1">
        <w:r w:rsidRPr="00B7020E">
          <w:rPr>
            <w:rStyle w:val="Hyperlink"/>
            <w:rFonts w:ascii="Aptos Display" w:hAnsi="Aptos Display"/>
            <w:color w:val="548AB7" w:themeColor="accent1" w:themeShade="BF"/>
            <w:szCs w:val="18"/>
          </w:rPr>
          <w:t>10.46647/ijetms.2023.v07i02.031</w:t>
        </w:r>
        <w:r w:rsidRPr="00B7020E">
          <w:rPr>
            <w:rStyle w:val="apple-tab-span"/>
            <w:rFonts w:ascii="Aptos Display" w:hAnsi="Aptos Display"/>
            <w:color w:val="548AB7" w:themeColor="accent1" w:themeShade="BF"/>
            <w:szCs w:val="18"/>
          </w:rPr>
          <w:tab/>
        </w:r>
      </w:hyperlink>
    </w:p>
    <w:p w14:paraId="360ABED6" w14:textId="27CE2783" w:rsidR="00000000" w:rsidRPr="00B7020E" w:rsidRDefault="00651514" w:rsidP="00651514">
      <w:pPr>
        <w:ind w:left="4320"/>
        <w:jc w:val="both"/>
        <w:rPr>
          <w:rFonts w:ascii="Aptos Display" w:hAnsi="Aptos Display"/>
          <w:color w:val="548AB7" w:themeColor="accent1" w:themeShade="BF"/>
        </w:rPr>
      </w:pPr>
      <w:r w:rsidRPr="00B7020E">
        <w:rPr>
          <w:rFonts w:ascii="Aptos Display" w:hAnsi="Aptos Display"/>
        </w:rPr>
        <w:t>URL</w:t>
      </w:r>
      <w:r w:rsidRPr="00B7020E">
        <w:rPr>
          <w:rFonts w:ascii="Aptos Display" w:hAnsi="Aptos Display"/>
        </w:rPr>
        <w:t xml:space="preserve">: </w:t>
      </w:r>
      <w:r w:rsidRPr="00B7020E">
        <w:rPr>
          <w:rFonts w:ascii="Aptos Display" w:hAnsi="Aptos Display"/>
        </w:rPr>
        <w:t xml:space="preserve"> </w:t>
      </w:r>
      <w:hyperlink r:id="rId13" w:history="1">
        <w:r w:rsidRPr="00B7020E">
          <w:rPr>
            <w:rStyle w:val="Hyperlink"/>
            <w:rFonts w:ascii="Aptos Display" w:hAnsi="Aptos Display"/>
            <w:color w:val="548AB7" w:themeColor="accent1" w:themeShade="BF"/>
            <w:szCs w:val="18"/>
          </w:rPr>
          <w:t>https://doi.org/10.46647/ijetms.2023.v07i02.031</w:t>
        </w:r>
      </w:hyperlink>
    </w:p>
    <w:sectPr w:rsidR="0043117B" w:rsidRPr="00B7020E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60969" w14:textId="77777777" w:rsidR="00DB09D5" w:rsidRDefault="00DB09D5" w:rsidP="000C45FF">
      <w:r>
        <w:separator/>
      </w:r>
    </w:p>
  </w:endnote>
  <w:endnote w:type="continuationSeparator" w:id="0">
    <w:p w14:paraId="490C537D" w14:textId="77777777" w:rsidR="00DB09D5" w:rsidRDefault="00DB09D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7FAAA9" w14:textId="77777777" w:rsidR="00DB09D5" w:rsidRDefault="00DB09D5" w:rsidP="000C45FF">
      <w:r>
        <w:separator/>
      </w:r>
    </w:p>
  </w:footnote>
  <w:footnote w:type="continuationSeparator" w:id="0">
    <w:p w14:paraId="105AB738" w14:textId="77777777" w:rsidR="00DB09D5" w:rsidRDefault="00DB09D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2615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E1A7365" wp14:editId="77C9A8D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53D23"/>
    <w:multiLevelType w:val="hybridMultilevel"/>
    <w:tmpl w:val="6B94A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43289"/>
    <w:multiLevelType w:val="hybridMultilevel"/>
    <w:tmpl w:val="F6547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76165"/>
    <w:multiLevelType w:val="multilevel"/>
    <w:tmpl w:val="732C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FF22C9"/>
    <w:multiLevelType w:val="hybridMultilevel"/>
    <w:tmpl w:val="056C5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15AAB"/>
    <w:multiLevelType w:val="multilevel"/>
    <w:tmpl w:val="3830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81645">
    <w:abstractNumId w:val="0"/>
  </w:num>
  <w:num w:numId="2" w16cid:durableId="1132558653">
    <w:abstractNumId w:val="1"/>
  </w:num>
  <w:num w:numId="3" w16cid:durableId="1659072969">
    <w:abstractNumId w:val="3"/>
  </w:num>
  <w:num w:numId="4" w16cid:durableId="853153575">
    <w:abstractNumId w:val="4"/>
  </w:num>
  <w:num w:numId="5" w16cid:durableId="1535272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39"/>
    <w:rsid w:val="00004BEB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C0038"/>
    <w:rsid w:val="005E39D5"/>
    <w:rsid w:val="00600670"/>
    <w:rsid w:val="00612F63"/>
    <w:rsid w:val="0062123A"/>
    <w:rsid w:val="00646E75"/>
    <w:rsid w:val="00651514"/>
    <w:rsid w:val="006771D0"/>
    <w:rsid w:val="00715FCB"/>
    <w:rsid w:val="00743101"/>
    <w:rsid w:val="00764C9F"/>
    <w:rsid w:val="00766BAC"/>
    <w:rsid w:val="007775E1"/>
    <w:rsid w:val="007867A0"/>
    <w:rsid w:val="007927F5"/>
    <w:rsid w:val="00802CA0"/>
    <w:rsid w:val="00906239"/>
    <w:rsid w:val="009260CD"/>
    <w:rsid w:val="00940A66"/>
    <w:rsid w:val="00952C25"/>
    <w:rsid w:val="00A2118D"/>
    <w:rsid w:val="00AA7958"/>
    <w:rsid w:val="00AD0A50"/>
    <w:rsid w:val="00AD76E2"/>
    <w:rsid w:val="00B20152"/>
    <w:rsid w:val="00B359E4"/>
    <w:rsid w:val="00B57D98"/>
    <w:rsid w:val="00B7020E"/>
    <w:rsid w:val="00B70850"/>
    <w:rsid w:val="00C00431"/>
    <w:rsid w:val="00C066B6"/>
    <w:rsid w:val="00C37BA1"/>
    <w:rsid w:val="00C4674C"/>
    <w:rsid w:val="00C506CF"/>
    <w:rsid w:val="00C72BED"/>
    <w:rsid w:val="00C9427B"/>
    <w:rsid w:val="00C9578B"/>
    <w:rsid w:val="00CB0055"/>
    <w:rsid w:val="00D2522B"/>
    <w:rsid w:val="00D422DE"/>
    <w:rsid w:val="00D5459D"/>
    <w:rsid w:val="00DA1F4D"/>
    <w:rsid w:val="00DB09D5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739B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612F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2F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651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oi.org/10.46647/ijetms.2023.v07i02.03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doi.org/10.46647/ijetms.2023.v07i02.03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hreeja.disharoy2003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hreejaroy2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reeja-roy-7883b32a3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DABA6295-658F-4E19-93CA-B9EA6A50F657%7d\%7b1F739FE3-6F2E-4828-BA21-41AB1907B0DB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43EB340860B4540B6FF51C693F40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DC7C9-E89A-4178-87B8-DEAFD18930C0}"/>
      </w:docPartPr>
      <w:docPartBody>
        <w:p w:rsidR="00000000" w:rsidRDefault="00000000">
          <w:pPr>
            <w:pStyle w:val="443EB340860B4540B6FF51C693F401D5"/>
          </w:pPr>
          <w:r w:rsidRPr="00CB0055">
            <w:t>Contact</w:t>
          </w:r>
        </w:p>
      </w:docPartBody>
    </w:docPart>
    <w:docPart>
      <w:docPartPr>
        <w:name w:val="6A2D73B23FBE40B2AAB4E00ADC6D7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7C6B2-52AC-48A5-B503-6BAC4EDC288D}"/>
      </w:docPartPr>
      <w:docPartBody>
        <w:p w:rsidR="00000000" w:rsidRDefault="00000000">
          <w:pPr>
            <w:pStyle w:val="6A2D73B23FBE40B2AAB4E00ADC6D7C58"/>
          </w:pPr>
          <w:r w:rsidRPr="004D3011">
            <w:t>PHONE:</w:t>
          </w:r>
        </w:p>
      </w:docPartBody>
    </w:docPart>
    <w:docPart>
      <w:docPartPr>
        <w:name w:val="21F2D58604FE4527B62B98330D1D3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22605-7AC2-4FCF-BAB4-88B3316C07AB}"/>
      </w:docPartPr>
      <w:docPartBody>
        <w:p w:rsidR="00000000" w:rsidRDefault="00000000">
          <w:pPr>
            <w:pStyle w:val="21F2D58604FE4527B62B98330D1D3049"/>
          </w:pPr>
          <w:r w:rsidRPr="004D3011">
            <w:t>EMAIL:</w:t>
          </w:r>
        </w:p>
      </w:docPartBody>
    </w:docPart>
    <w:docPart>
      <w:docPartPr>
        <w:name w:val="F73874B8ADFA40E7AE1053EBCCAA7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1A16-035D-4AAD-B6DE-D2C34238000D}"/>
      </w:docPartPr>
      <w:docPartBody>
        <w:p w:rsidR="00000000" w:rsidRDefault="00000000">
          <w:pPr>
            <w:pStyle w:val="F73874B8ADFA40E7AE1053EBCCAA737B"/>
          </w:pPr>
          <w:r w:rsidRPr="00036450">
            <w:t>EDUCATION</w:t>
          </w:r>
        </w:p>
      </w:docPartBody>
    </w:docPart>
    <w:docPart>
      <w:docPartPr>
        <w:name w:val="CCAD837E2E034CA3955089BC57B62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8792C-9381-4CA4-89E6-B4FC46C257E7}"/>
      </w:docPartPr>
      <w:docPartBody>
        <w:p w:rsidR="00000000" w:rsidRDefault="00000000">
          <w:pPr>
            <w:pStyle w:val="CCAD837E2E034CA3955089BC57B62C22"/>
          </w:pPr>
          <w:r w:rsidRPr="00036450">
            <w:t>WORK EXPERIENCE</w:t>
          </w:r>
        </w:p>
      </w:docPartBody>
    </w:docPart>
    <w:docPart>
      <w:docPartPr>
        <w:name w:val="913E7A2A06CC42BBBF230C72EDEB4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7FDE1-AE66-4828-8A90-5C9DB8F33216}"/>
      </w:docPartPr>
      <w:docPartBody>
        <w:p w:rsidR="00000000" w:rsidRDefault="00000000">
          <w:pPr>
            <w:pStyle w:val="913E7A2A06CC42BBBF230C72EDEB476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25"/>
    <w:rsid w:val="00766BAC"/>
    <w:rsid w:val="00BC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BC7077FDF849C0A965C98A589B0BA0">
    <w:name w:val="1EBC7077FDF849C0A965C98A589B0BA0"/>
  </w:style>
  <w:style w:type="paragraph" w:customStyle="1" w:styleId="8102FFCD656A404582837BBB93DD5BC6">
    <w:name w:val="8102FFCD656A404582837BBB93DD5BC6"/>
  </w:style>
  <w:style w:type="paragraph" w:customStyle="1" w:styleId="0AD99C057B94465685AA2B8D00219B22">
    <w:name w:val="0AD99C057B94465685AA2B8D00219B22"/>
  </w:style>
  <w:style w:type="paragraph" w:customStyle="1" w:styleId="8D5A59AEFAC84C81ABAF5A62A8E8AF82">
    <w:name w:val="8D5A59AEFAC84C81ABAF5A62A8E8AF82"/>
  </w:style>
  <w:style w:type="paragraph" w:customStyle="1" w:styleId="443EB340860B4540B6FF51C693F401D5">
    <w:name w:val="443EB340860B4540B6FF51C693F401D5"/>
  </w:style>
  <w:style w:type="paragraph" w:customStyle="1" w:styleId="6A2D73B23FBE40B2AAB4E00ADC6D7C58">
    <w:name w:val="6A2D73B23FBE40B2AAB4E00ADC6D7C58"/>
  </w:style>
  <w:style w:type="paragraph" w:customStyle="1" w:styleId="6BC099FF068F4B9FB4F73CC3A5C94ADB">
    <w:name w:val="6BC099FF068F4B9FB4F73CC3A5C94ADB"/>
  </w:style>
  <w:style w:type="paragraph" w:customStyle="1" w:styleId="9697A9AA53B146FDB5B1B1A4B9E65355">
    <w:name w:val="9697A9AA53B146FDB5B1B1A4B9E65355"/>
  </w:style>
  <w:style w:type="paragraph" w:customStyle="1" w:styleId="96D36502CAF14216A713681E282019E9">
    <w:name w:val="96D36502CAF14216A713681E282019E9"/>
  </w:style>
  <w:style w:type="paragraph" w:customStyle="1" w:styleId="21F2D58604FE4527B62B98330D1D3049">
    <w:name w:val="21F2D58604FE4527B62B98330D1D304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8BD94029EFB453B9E7CAD1FB08F1172">
    <w:name w:val="08BD94029EFB453B9E7CAD1FB08F1172"/>
  </w:style>
  <w:style w:type="paragraph" w:customStyle="1" w:styleId="E5588492317040338FC6041E15779C5D">
    <w:name w:val="E5588492317040338FC6041E15779C5D"/>
  </w:style>
  <w:style w:type="paragraph" w:customStyle="1" w:styleId="055B716B401B4FE18966D3E2633F3016">
    <w:name w:val="055B716B401B4FE18966D3E2633F3016"/>
  </w:style>
  <w:style w:type="paragraph" w:customStyle="1" w:styleId="3CD3FC9EAFA14140BD899D526CB733E8">
    <w:name w:val="3CD3FC9EAFA14140BD899D526CB733E8"/>
  </w:style>
  <w:style w:type="paragraph" w:customStyle="1" w:styleId="7509EBA8A8734C27A34C4E44230941F9">
    <w:name w:val="7509EBA8A8734C27A34C4E44230941F9"/>
  </w:style>
  <w:style w:type="paragraph" w:customStyle="1" w:styleId="CB1EEE106FF742EF9318C6A518AF1462">
    <w:name w:val="CB1EEE106FF742EF9318C6A518AF1462"/>
  </w:style>
  <w:style w:type="paragraph" w:customStyle="1" w:styleId="F73874B8ADFA40E7AE1053EBCCAA737B">
    <w:name w:val="F73874B8ADFA40E7AE1053EBCCAA737B"/>
  </w:style>
  <w:style w:type="paragraph" w:customStyle="1" w:styleId="520389BAFDCD44D3902037F821444918">
    <w:name w:val="520389BAFDCD44D3902037F821444918"/>
  </w:style>
  <w:style w:type="paragraph" w:customStyle="1" w:styleId="6DAED85E204440E1B053B9B76E5F0CEE">
    <w:name w:val="6DAED85E204440E1B053B9B76E5F0CEE"/>
  </w:style>
  <w:style w:type="paragraph" w:customStyle="1" w:styleId="6472A3FCE01F49C9A74014517B2205CB">
    <w:name w:val="6472A3FCE01F49C9A74014517B2205CB"/>
  </w:style>
  <w:style w:type="paragraph" w:customStyle="1" w:styleId="EBBC6722E3FB48A39B219360BA9181FF">
    <w:name w:val="EBBC6722E3FB48A39B219360BA9181FF"/>
  </w:style>
  <w:style w:type="paragraph" w:customStyle="1" w:styleId="AADB7C5BD7544FD29D7DE12D1283BF05">
    <w:name w:val="AADB7C5BD7544FD29D7DE12D1283BF05"/>
  </w:style>
  <w:style w:type="paragraph" w:customStyle="1" w:styleId="1549132ABBA9428C9994C5F91AF02715">
    <w:name w:val="1549132ABBA9428C9994C5F91AF02715"/>
  </w:style>
  <w:style w:type="paragraph" w:customStyle="1" w:styleId="F795804635CE4D00AF069CAC406B2391">
    <w:name w:val="F795804635CE4D00AF069CAC406B2391"/>
  </w:style>
  <w:style w:type="paragraph" w:customStyle="1" w:styleId="CCAD837E2E034CA3955089BC57B62C22">
    <w:name w:val="CCAD837E2E034CA3955089BC57B62C22"/>
  </w:style>
  <w:style w:type="paragraph" w:customStyle="1" w:styleId="D14C2B592FC149E1AC279E9269C14347">
    <w:name w:val="D14C2B592FC149E1AC279E9269C14347"/>
  </w:style>
  <w:style w:type="paragraph" w:customStyle="1" w:styleId="866863EA77F04DCFA7CB0C779AB7207B">
    <w:name w:val="866863EA77F04DCFA7CB0C779AB7207B"/>
  </w:style>
  <w:style w:type="paragraph" w:customStyle="1" w:styleId="9C98D3E33D0D4B6E99E2BA9762099AA9">
    <w:name w:val="9C98D3E33D0D4B6E99E2BA9762099AA9"/>
  </w:style>
  <w:style w:type="paragraph" w:customStyle="1" w:styleId="D772DB44C8674960A633F5F16DD6BC47">
    <w:name w:val="D772DB44C8674960A633F5F16DD6BC47"/>
  </w:style>
  <w:style w:type="paragraph" w:customStyle="1" w:styleId="CAD23EF536914156B6822DEDE7A73F41">
    <w:name w:val="CAD23EF536914156B6822DEDE7A73F41"/>
  </w:style>
  <w:style w:type="paragraph" w:customStyle="1" w:styleId="34160218674D4EC2913F74EDC21100B3">
    <w:name w:val="34160218674D4EC2913F74EDC21100B3"/>
  </w:style>
  <w:style w:type="paragraph" w:customStyle="1" w:styleId="5E38400E9A9A4B1A914DA9063D552BFD">
    <w:name w:val="5E38400E9A9A4B1A914DA9063D552BFD"/>
  </w:style>
  <w:style w:type="paragraph" w:customStyle="1" w:styleId="5598247717644A6983DD88150F53876A">
    <w:name w:val="5598247717644A6983DD88150F53876A"/>
  </w:style>
  <w:style w:type="paragraph" w:customStyle="1" w:styleId="8A22FF7D08574204B49E08CD04906659">
    <w:name w:val="8A22FF7D08574204B49E08CD04906659"/>
  </w:style>
  <w:style w:type="paragraph" w:customStyle="1" w:styleId="718B47E864F04B9283D8E923BED6B6C3">
    <w:name w:val="718B47E864F04B9283D8E923BED6B6C3"/>
  </w:style>
  <w:style w:type="paragraph" w:customStyle="1" w:styleId="6C714100A9564E3BA855F19DC44098FF">
    <w:name w:val="6C714100A9564E3BA855F19DC44098FF"/>
  </w:style>
  <w:style w:type="paragraph" w:customStyle="1" w:styleId="381DF8E842B2472296D21B177D780428">
    <w:name w:val="381DF8E842B2472296D21B177D780428"/>
  </w:style>
  <w:style w:type="paragraph" w:customStyle="1" w:styleId="4C3292EF510C4C3DBD2708E4BE79DADF">
    <w:name w:val="4C3292EF510C4C3DBD2708E4BE79DADF"/>
  </w:style>
  <w:style w:type="paragraph" w:customStyle="1" w:styleId="D7239DC351984415933D77604C8672FB">
    <w:name w:val="D7239DC351984415933D77604C8672FB"/>
  </w:style>
  <w:style w:type="paragraph" w:customStyle="1" w:styleId="214F2A8FF8084945B0D9C93F2F1C1190">
    <w:name w:val="214F2A8FF8084945B0D9C93F2F1C119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913E7A2A06CC42BBBF230C72EDEB4765">
    <w:name w:val="913E7A2A06CC42BBBF230C72EDEB4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{1F739FE3-6F2E-4828-BA21-41AB1907B0DB}tf00546271_win32</Template>
  <TotalTime>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2024-07-04T12:59:00Z</dcterms:created>
  <dcterms:modified xsi:type="dcterms:W3CDTF">2024-07-04T14:47:00Z</dcterms:modified>
</cp:coreProperties>
</file>